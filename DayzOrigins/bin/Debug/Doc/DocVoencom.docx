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66" w:type="dxa"/>
        <w:tblInd w:w="-72" w:type="dxa"/>
        <w:tblLook w:val="0000" w:firstRow="0" w:lastRow="0" w:firstColumn="0" w:lastColumn="0" w:noHBand="0" w:noVBand="0"/>
      </w:tblPr>
      <w:tblGrid>
        <w:gridCol w:w="8007"/>
      </w:tblGrid>
      <w:tr w:rsidR="006E0788">
        <w:trPr>
          <w:trHeight w:val="10961"/>
        </w:trPr>
        <w:tc>
          <w:tcPr>
            <w:tcW w:w="7866" w:type="dxa"/>
          </w:tcPr>
          <w:p w:rsidR="006E0788" w:rsidRDefault="006E0788" w:rsidP="009A5106">
            <w:pPr>
              <w:ind w:left="252"/>
              <w:rPr>
                <w:sz w:val="16"/>
              </w:rPr>
            </w:pPr>
            <w:bookmarkStart w:id="0" w:name="_GoBack"/>
            <w:bookmarkEnd w:id="0"/>
            <w:r>
              <w:rPr>
                <w:sz w:val="16"/>
              </w:rPr>
              <w:t xml:space="preserve">                                                                                                                                                         Приложение №2</w:t>
            </w:r>
          </w:p>
          <w:p w:rsidR="006E0788" w:rsidRDefault="006E0788" w:rsidP="009A5106">
            <w:pPr>
              <w:ind w:left="252"/>
              <w:rPr>
                <w:sz w:val="16"/>
              </w:rPr>
            </w:pPr>
            <w:r>
              <w:rPr>
                <w:sz w:val="16"/>
              </w:rPr>
              <w:t xml:space="preserve">                                                                                                                                                          к Перечню (п.3)</w:t>
            </w:r>
          </w:p>
          <w:p w:rsidR="006E0788" w:rsidRDefault="006E0788" w:rsidP="009A5106">
            <w:pPr>
              <w:pStyle w:val="1"/>
              <w:ind w:left="252"/>
            </w:pPr>
          </w:p>
          <w:p w:rsidR="00920FDA" w:rsidRPr="003A47AD" w:rsidRDefault="00920FDA" w:rsidP="00920FDA"/>
          <w:p w:rsidR="001A4E1D" w:rsidRDefault="001A4E1D" w:rsidP="009A5106">
            <w:pPr>
              <w:pStyle w:val="1"/>
              <w:ind w:left="252"/>
            </w:pPr>
          </w:p>
          <w:p w:rsidR="001A4E1D" w:rsidRPr="001A4E1D" w:rsidRDefault="001A4E1D" w:rsidP="001A4E1D"/>
          <w:p w:rsidR="006E0788" w:rsidRDefault="006E0788" w:rsidP="009A5106">
            <w:pPr>
              <w:pStyle w:val="1"/>
              <w:ind w:left="252"/>
            </w:pPr>
            <w:r>
              <w:t>СПРАВКА</w:t>
            </w:r>
          </w:p>
          <w:p w:rsidR="006E0788" w:rsidRPr="007F635F" w:rsidRDefault="006E0788" w:rsidP="009A5106">
            <w:pPr>
              <w:ind w:left="252"/>
            </w:pPr>
          </w:p>
          <w:p w:rsidR="006E0788" w:rsidRDefault="006E0788" w:rsidP="009A5106">
            <w:pPr>
              <w:ind w:left="252"/>
            </w:pPr>
          </w:p>
          <w:p w:rsidR="006E0788" w:rsidRDefault="006E0788" w:rsidP="009A5106">
            <w:pPr>
              <w:ind w:left="252"/>
              <w:rPr>
                <w:sz w:val="18"/>
              </w:rPr>
            </w:pPr>
            <w:proofErr w:type="gramStart"/>
            <w:r w:rsidRPr="00353264">
              <w:rPr>
                <w:sz w:val="22"/>
                <w:szCs w:val="22"/>
              </w:rPr>
              <w:t>Выдана</w:t>
            </w:r>
            <w:proofErr w:type="gramEnd"/>
            <w:r w:rsidRPr="00353264">
              <w:rPr>
                <w:sz w:val="22"/>
                <w:szCs w:val="22"/>
              </w:rPr>
              <w:t xml:space="preserve"> гражданину</w:t>
            </w:r>
            <w:r>
              <w:rPr>
                <w:sz w:val="18"/>
              </w:rPr>
              <w:t xml:space="preserve"> </w:t>
            </w:r>
            <w:r w:rsidR="00B2252F">
              <w:rPr>
                <w:sz w:val="18"/>
              </w:rPr>
              <w:t xml:space="preserve">       </w:t>
            </w:r>
            <w:r w:rsidR="00462E64">
              <w:rPr>
                <w:u w:val="single"/>
              </w:rPr>
              <w:t>Димову Данилу Сергеевичу</w:t>
            </w:r>
          </w:p>
          <w:p w:rsidR="006E0788" w:rsidRDefault="00B2252F" w:rsidP="009A5106">
            <w:pPr>
              <w:ind w:left="252"/>
              <w:rPr>
                <w:sz w:val="18"/>
              </w:rPr>
            </w:pPr>
            <w:r>
              <w:rPr>
                <w:sz w:val="16"/>
              </w:rPr>
              <w:t xml:space="preserve">                                                            </w:t>
            </w:r>
            <w:r w:rsidR="006E0788">
              <w:rPr>
                <w:sz w:val="16"/>
              </w:rPr>
              <w:t>(Фамилия, имя, отчество)</w:t>
            </w:r>
          </w:p>
          <w:p w:rsidR="006E0788" w:rsidRDefault="00B439F2" w:rsidP="009A5106">
            <w:pPr>
              <w:ind w:left="252"/>
              <w:rPr>
                <w:sz w:val="18"/>
              </w:rPr>
            </w:pPr>
            <w:r>
              <w:rPr>
                <w:u w:val="single"/>
              </w:rPr>
              <w:t>199</w:t>
            </w:r>
            <w:r w:rsidR="0045422C">
              <w:rPr>
                <w:u w:val="single"/>
              </w:rPr>
              <w:t>7</w:t>
            </w:r>
            <w:r w:rsidR="006E0788" w:rsidRPr="00353264">
              <w:rPr>
                <w:sz w:val="22"/>
                <w:szCs w:val="22"/>
              </w:rPr>
              <w:t>года рождения, в том, что он в</w:t>
            </w:r>
            <w:r w:rsidR="00F52990">
              <w:rPr>
                <w:sz w:val="28"/>
                <w:szCs w:val="28"/>
                <w:u w:val="single"/>
              </w:rPr>
              <w:t xml:space="preserve"> </w:t>
            </w:r>
            <w:r w:rsidR="00353264" w:rsidRPr="00F52990">
              <w:rPr>
                <w:u w:val="single"/>
              </w:rPr>
              <w:t>20</w:t>
            </w:r>
            <w:r w:rsidR="00B2252F" w:rsidRPr="00F52990">
              <w:rPr>
                <w:u w:val="single"/>
              </w:rPr>
              <w:t>1</w:t>
            </w:r>
            <w:r w:rsidR="0045422C">
              <w:rPr>
                <w:u w:val="single"/>
              </w:rPr>
              <w:t>3</w:t>
            </w:r>
            <w:r w:rsidR="006E0788">
              <w:rPr>
                <w:sz w:val="18"/>
              </w:rPr>
              <w:t xml:space="preserve"> </w:t>
            </w:r>
            <w:r w:rsidR="006E0788" w:rsidRPr="00353264">
              <w:rPr>
                <w:sz w:val="22"/>
                <w:szCs w:val="22"/>
              </w:rPr>
              <w:t>поступил, имея</w:t>
            </w:r>
            <w:r w:rsidR="006E0788" w:rsidRPr="00B2252F">
              <w:rPr>
                <w:sz w:val="20"/>
                <w:szCs w:val="20"/>
              </w:rPr>
              <w:t xml:space="preserve"> </w:t>
            </w:r>
            <w:r w:rsidR="006E0788" w:rsidRPr="00FF0BB6">
              <w:rPr>
                <w:sz w:val="18"/>
                <w:szCs w:val="18"/>
              </w:rPr>
              <w:t>_________</w:t>
            </w:r>
            <w:r w:rsidR="006E0788">
              <w:rPr>
                <w:sz w:val="18"/>
                <w:szCs w:val="18"/>
              </w:rPr>
              <w:t>_______</w:t>
            </w:r>
            <w:r w:rsidR="00B2252F">
              <w:rPr>
                <w:sz w:val="18"/>
                <w:szCs w:val="18"/>
              </w:rPr>
              <w:t>___</w:t>
            </w:r>
            <w:r w:rsidR="006E0788" w:rsidRPr="00FF0BB6">
              <w:rPr>
                <w:sz w:val="18"/>
                <w:szCs w:val="18"/>
              </w:rPr>
              <w:t>_____</w:t>
            </w:r>
            <w:r w:rsidR="00920FDA" w:rsidRPr="00F52990">
              <w:rPr>
                <w:u w:val="single"/>
              </w:rPr>
              <w:t>основное общее</w:t>
            </w:r>
            <w:r w:rsidR="006E0788">
              <w:rPr>
                <w:sz w:val="18"/>
                <w:szCs w:val="18"/>
              </w:rPr>
              <w:t>_______</w:t>
            </w:r>
            <w:r w:rsidR="00B2252F">
              <w:rPr>
                <w:sz w:val="18"/>
                <w:szCs w:val="18"/>
              </w:rPr>
              <w:t xml:space="preserve"> </w:t>
            </w:r>
            <w:r w:rsidR="00B2252F" w:rsidRPr="00353264">
              <w:rPr>
                <w:sz w:val="22"/>
                <w:szCs w:val="22"/>
              </w:rPr>
              <w:t xml:space="preserve"> образование</w:t>
            </w:r>
          </w:p>
          <w:p w:rsidR="006E0788" w:rsidRPr="00EB61D9" w:rsidRDefault="006E0788" w:rsidP="009A5106">
            <w:pPr>
              <w:ind w:left="252"/>
              <w:jc w:val="center"/>
              <w:rPr>
                <w:sz w:val="16"/>
                <w:szCs w:val="16"/>
              </w:rPr>
            </w:pPr>
            <w:r w:rsidRPr="00EB61D9">
              <w:rPr>
                <w:sz w:val="16"/>
                <w:szCs w:val="16"/>
              </w:rPr>
              <w:t>(образовательный уровень по документам, представленным при поступлении)</w:t>
            </w:r>
          </w:p>
          <w:p w:rsidR="00A40AB9" w:rsidRPr="00353264" w:rsidRDefault="000B5540" w:rsidP="00A40AB9">
            <w:pPr>
              <w:ind w:left="252"/>
              <w:rPr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  <w:u w:val="single"/>
              </w:rPr>
              <w:t xml:space="preserve">в </w:t>
            </w:r>
            <w:r w:rsidR="00A40AB9" w:rsidRPr="00353264">
              <w:rPr>
                <w:bCs/>
                <w:sz w:val="22"/>
                <w:szCs w:val="22"/>
                <w:u w:val="single"/>
              </w:rPr>
              <w:t>краевое государственное бюджетное</w:t>
            </w:r>
            <w:r w:rsidR="00A40AB9" w:rsidRPr="00353264">
              <w:rPr>
                <w:sz w:val="22"/>
                <w:szCs w:val="22"/>
                <w:u w:val="single"/>
              </w:rPr>
              <w:t xml:space="preserve"> </w:t>
            </w:r>
            <w:r w:rsidR="00A40AB9" w:rsidRPr="00353264">
              <w:rPr>
                <w:bCs/>
                <w:sz w:val="22"/>
                <w:szCs w:val="22"/>
                <w:u w:val="single"/>
              </w:rPr>
              <w:t>образовательное учреждение</w:t>
            </w:r>
            <w:r w:rsidR="00A40AB9" w:rsidRPr="00353264">
              <w:rPr>
                <w:sz w:val="22"/>
                <w:szCs w:val="22"/>
                <w:u w:val="single"/>
              </w:rPr>
              <w:t xml:space="preserve"> </w:t>
            </w:r>
            <w:r w:rsidR="00A40AB9" w:rsidRPr="00353264">
              <w:rPr>
                <w:bCs/>
                <w:sz w:val="22"/>
                <w:szCs w:val="22"/>
                <w:u w:val="single"/>
              </w:rPr>
              <w:t>среднего профессионального образования</w:t>
            </w:r>
          </w:p>
          <w:p w:rsidR="006E0788" w:rsidRPr="00B2252F" w:rsidRDefault="00F52990" w:rsidP="009A5106">
            <w:pPr>
              <w:ind w:left="25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B2252F">
              <w:rPr>
                <w:sz w:val="26"/>
                <w:szCs w:val="26"/>
              </w:rPr>
              <w:t xml:space="preserve"> </w:t>
            </w:r>
            <w:r w:rsidR="006E0788" w:rsidRPr="00B2252F">
              <w:rPr>
                <w:sz w:val="26"/>
                <w:szCs w:val="26"/>
              </w:rPr>
              <w:t>«</w:t>
            </w:r>
            <w:r w:rsidR="006E0788" w:rsidRPr="00F52990">
              <w:rPr>
                <w:u w:val="single"/>
              </w:rPr>
              <w:t xml:space="preserve">Приморский политехнический </w:t>
            </w:r>
            <w:r w:rsidR="00353264" w:rsidRPr="00F52990">
              <w:rPr>
                <w:u w:val="single"/>
              </w:rPr>
              <w:t>колледж»</w:t>
            </w:r>
          </w:p>
          <w:p w:rsidR="006E0788" w:rsidRDefault="006E0788" w:rsidP="009A5106">
            <w:pPr>
              <w:ind w:left="252"/>
              <w:jc w:val="center"/>
              <w:rPr>
                <w:sz w:val="16"/>
              </w:rPr>
            </w:pPr>
            <w:r>
              <w:rPr>
                <w:sz w:val="16"/>
              </w:rPr>
              <w:t>(полное наименование образовательного учреждения, научного учреждения)</w:t>
            </w:r>
          </w:p>
          <w:p w:rsidR="006E0788" w:rsidRPr="00B2252F" w:rsidRDefault="006E0788" w:rsidP="009A5106">
            <w:pPr>
              <w:ind w:left="252"/>
              <w:rPr>
                <w:sz w:val="26"/>
                <w:szCs w:val="26"/>
              </w:rPr>
            </w:pPr>
            <w:r>
              <w:rPr>
                <w:sz w:val="18"/>
              </w:rPr>
              <w:t>___________________</w:t>
            </w:r>
            <w:r w:rsidRPr="00F52990">
              <w:t>Приказ №</w:t>
            </w:r>
            <w:r w:rsidR="00F52990" w:rsidRPr="00F52990">
              <w:t xml:space="preserve"> </w:t>
            </w:r>
            <w:r w:rsidR="0045422C">
              <w:rPr>
                <w:u w:val="single"/>
              </w:rPr>
              <w:t>233</w:t>
            </w:r>
            <w:r w:rsidR="000B5540">
              <w:rPr>
                <w:u w:val="single"/>
              </w:rPr>
              <w:t xml:space="preserve"> </w:t>
            </w:r>
            <w:r w:rsidRPr="00F52990">
              <w:t>от</w:t>
            </w:r>
            <w:r w:rsidR="000B5540">
              <w:t xml:space="preserve"> </w:t>
            </w:r>
            <w:r w:rsidR="00F52990" w:rsidRPr="00F52990">
              <w:t xml:space="preserve"> </w:t>
            </w:r>
            <w:r w:rsidR="0045422C">
              <w:rPr>
                <w:u w:val="single"/>
              </w:rPr>
              <w:t>28</w:t>
            </w:r>
            <w:r w:rsidR="00F52990" w:rsidRPr="00F52990">
              <w:rPr>
                <w:u w:val="single"/>
              </w:rPr>
              <w:t>.08.201</w:t>
            </w:r>
            <w:r w:rsidR="0045422C">
              <w:rPr>
                <w:u w:val="single"/>
              </w:rPr>
              <w:t>3</w:t>
            </w:r>
            <w:r w:rsidRPr="00F52990">
              <w:t xml:space="preserve"> г</w:t>
            </w:r>
            <w:r w:rsidRPr="00B2252F">
              <w:rPr>
                <w:sz w:val="26"/>
                <w:szCs w:val="26"/>
              </w:rPr>
              <w:t>.</w:t>
            </w:r>
          </w:p>
          <w:p w:rsidR="006E0788" w:rsidRDefault="00F52990" w:rsidP="009A5106">
            <w:pPr>
              <w:pStyle w:val="a3"/>
              <w:ind w:left="252"/>
            </w:pPr>
            <w:r>
              <w:t>(номер дата п</w:t>
            </w:r>
            <w:r w:rsidR="006E0788">
              <w:t>риказа о зачислении)</w:t>
            </w:r>
          </w:p>
          <w:p w:rsidR="006E0788" w:rsidRPr="00353264" w:rsidRDefault="006E0788" w:rsidP="009A5106">
            <w:pPr>
              <w:ind w:left="252"/>
              <w:rPr>
                <w:sz w:val="22"/>
                <w:szCs w:val="22"/>
              </w:rPr>
            </w:pPr>
            <w:r w:rsidRPr="00353264">
              <w:rPr>
                <w:sz w:val="22"/>
                <w:szCs w:val="22"/>
              </w:rPr>
              <w:t>и в настоящее время обучается на</w:t>
            </w:r>
            <w:r w:rsidRPr="00B2252F">
              <w:rPr>
                <w:sz w:val="20"/>
                <w:szCs w:val="20"/>
              </w:rPr>
              <w:t xml:space="preserve"> </w:t>
            </w:r>
            <w:r w:rsidR="00462E64">
              <w:rPr>
                <w:u w:val="single"/>
              </w:rPr>
              <w:t>1</w:t>
            </w:r>
            <w:r w:rsidRPr="00B2252F">
              <w:rPr>
                <w:sz w:val="26"/>
                <w:szCs w:val="26"/>
              </w:rPr>
              <w:t xml:space="preserve"> </w:t>
            </w:r>
            <w:r w:rsidRPr="00353264">
              <w:rPr>
                <w:sz w:val="22"/>
                <w:szCs w:val="22"/>
              </w:rPr>
              <w:t xml:space="preserve">курсе по очной форме обучения </w:t>
            </w:r>
            <w:proofErr w:type="gramStart"/>
            <w:r w:rsidRPr="00353264">
              <w:rPr>
                <w:sz w:val="22"/>
                <w:szCs w:val="22"/>
              </w:rPr>
              <w:t>по</w:t>
            </w:r>
            <w:proofErr w:type="gramEnd"/>
            <w:r w:rsidRPr="00353264">
              <w:rPr>
                <w:sz w:val="22"/>
                <w:szCs w:val="22"/>
              </w:rPr>
              <w:t xml:space="preserve"> </w:t>
            </w:r>
          </w:p>
          <w:p w:rsidR="006E0788" w:rsidRDefault="006E0788" w:rsidP="009A5106">
            <w:pPr>
              <w:ind w:left="252"/>
              <w:rPr>
                <w:sz w:val="18"/>
              </w:rPr>
            </w:pPr>
            <w:r w:rsidRPr="00353264">
              <w:rPr>
                <w:sz w:val="22"/>
                <w:szCs w:val="22"/>
              </w:rPr>
              <w:t>специальности</w:t>
            </w:r>
            <w:r>
              <w:rPr>
                <w:sz w:val="18"/>
              </w:rPr>
              <w:t xml:space="preserve"> ___</w:t>
            </w:r>
            <w:r w:rsidR="00462E64">
              <w:rPr>
                <w:u w:val="single"/>
              </w:rPr>
              <w:t>230401 «Информационные системы»</w:t>
            </w:r>
          </w:p>
          <w:p w:rsidR="006E0788" w:rsidRDefault="006E0788" w:rsidP="009A5106">
            <w:pPr>
              <w:ind w:left="252"/>
              <w:jc w:val="center"/>
              <w:rPr>
                <w:sz w:val="16"/>
              </w:rPr>
            </w:pPr>
            <w:r>
              <w:rPr>
                <w:sz w:val="18"/>
              </w:rPr>
              <w:t xml:space="preserve">                              </w:t>
            </w:r>
            <w:r>
              <w:rPr>
                <w:sz w:val="16"/>
              </w:rPr>
              <w:t>(наименование направления (специальности), код)</w:t>
            </w:r>
          </w:p>
          <w:p w:rsidR="006E0788" w:rsidRDefault="006E0788" w:rsidP="009A5106">
            <w:pPr>
              <w:ind w:left="252"/>
              <w:rPr>
                <w:sz w:val="18"/>
              </w:rPr>
            </w:pPr>
            <w:proofErr w:type="gramStart"/>
            <w:r w:rsidRPr="00F52990">
              <w:rPr>
                <w:sz w:val="22"/>
                <w:szCs w:val="22"/>
              </w:rPr>
              <w:t>имеющ</w:t>
            </w:r>
            <w:r w:rsidR="000B5540">
              <w:rPr>
                <w:sz w:val="22"/>
                <w:szCs w:val="22"/>
              </w:rPr>
              <w:t>ей</w:t>
            </w:r>
            <w:proofErr w:type="gramEnd"/>
            <w:r w:rsidRPr="00F52990">
              <w:rPr>
                <w:sz w:val="22"/>
                <w:szCs w:val="22"/>
              </w:rPr>
              <w:t xml:space="preserve"> государственную аккредитацию</w:t>
            </w:r>
            <w:r w:rsidRPr="00F52990">
              <w:t xml:space="preserve"> </w:t>
            </w:r>
            <w:r w:rsidRPr="00F52990">
              <w:rPr>
                <w:u w:val="single"/>
              </w:rPr>
              <w:t>_</w:t>
            </w:r>
            <w:r w:rsidR="00917E21" w:rsidRPr="00F52990">
              <w:rPr>
                <w:u w:val="single"/>
              </w:rPr>
              <w:t>№ 000131 от 25.05.2012 до 25.05.2018</w:t>
            </w:r>
            <w:r w:rsidRPr="00917E21">
              <w:rPr>
                <w:sz w:val="18"/>
                <w:u w:val="single"/>
              </w:rPr>
              <w:t>_</w:t>
            </w:r>
          </w:p>
          <w:p w:rsidR="006E0788" w:rsidRDefault="006E0788" w:rsidP="009A5106">
            <w:pPr>
              <w:ind w:left="252"/>
              <w:rPr>
                <w:sz w:val="18"/>
              </w:rPr>
            </w:pPr>
            <w:proofErr w:type="gramStart"/>
            <w:r>
              <w:rPr>
                <w:sz w:val="18"/>
              </w:rPr>
              <w:t>(</w:t>
            </w:r>
            <w:r>
              <w:rPr>
                <w:sz w:val="16"/>
              </w:rPr>
              <w:t>заполняется для негосударственных образовательных учреждений начального, среднего, высшего</w:t>
            </w:r>
            <w:proofErr w:type="gramEnd"/>
          </w:p>
          <w:p w:rsidR="006E0788" w:rsidRDefault="006E0788" w:rsidP="009A5106">
            <w:pPr>
              <w:pStyle w:val="a3"/>
              <w:ind w:left="252"/>
              <w:jc w:val="left"/>
            </w:pPr>
            <w:r>
              <w:t xml:space="preserve">профессионального образования, указывается номер и дата выдачи свидетельства </w:t>
            </w:r>
            <w:proofErr w:type="gramStart"/>
            <w:r>
              <w:t>о</w:t>
            </w:r>
            <w:proofErr w:type="gramEnd"/>
            <w:r>
              <w:t xml:space="preserve"> государственной </w:t>
            </w:r>
          </w:p>
          <w:p w:rsidR="006E0788" w:rsidRDefault="006E0788" w:rsidP="009A5106">
            <w:pPr>
              <w:pStyle w:val="a3"/>
              <w:ind w:left="252"/>
              <w:jc w:val="left"/>
            </w:pPr>
            <w:r>
              <w:t>аккредитации, наименование органа управления образованием, выдавшего свидетельство)</w:t>
            </w:r>
          </w:p>
          <w:p w:rsidR="006E0788" w:rsidRPr="00F52990" w:rsidRDefault="006E0788" w:rsidP="009A5106">
            <w:pPr>
              <w:ind w:left="252"/>
              <w:rPr>
                <w:sz w:val="22"/>
                <w:szCs w:val="22"/>
              </w:rPr>
            </w:pPr>
            <w:r w:rsidRPr="00F52990">
              <w:rPr>
                <w:sz w:val="22"/>
                <w:szCs w:val="22"/>
              </w:rPr>
              <w:t xml:space="preserve">лицензия на ведение образовательной деятельности по </w:t>
            </w:r>
            <w:r w:rsidR="00994ADC" w:rsidRPr="00F52990">
              <w:rPr>
                <w:sz w:val="22"/>
                <w:szCs w:val="22"/>
              </w:rPr>
              <w:t xml:space="preserve">основным и дополнительным профессиональным </w:t>
            </w:r>
            <w:r w:rsidRPr="00F52990">
              <w:rPr>
                <w:sz w:val="22"/>
                <w:szCs w:val="22"/>
              </w:rPr>
              <w:t>образовательным программам</w:t>
            </w:r>
            <w:r w:rsidR="00994ADC" w:rsidRPr="00F52990">
              <w:rPr>
                <w:sz w:val="22"/>
                <w:szCs w:val="22"/>
              </w:rPr>
              <w:t xml:space="preserve"> </w:t>
            </w:r>
            <w:r w:rsidR="00917E21" w:rsidRPr="00F52990">
              <w:rPr>
                <w:sz w:val="22"/>
                <w:szCs w:val="22"/>
                <w:u w:val="single"/>
              </w:rPr>
              <w:t xml:space="preserve">№ 513 от 10.09.2012 г. </w:t>
            </w:r>
            <w:r w:rsidR="00920FDA" w:rsidRPr="00F52990">
              <w:rPr>
                <w:sz w:val="22"/>
                <w:szCs w:val="22"/>
                <w:u w:val="single"/>
              </w:rPr>
              <w:t>бессрочно</w:t>
            </w:r>
          </w:p>
          <w:p w:rsidR="006E0788" w:rsidRDefault="006E0788" w:rsidP="009A5106">
            <w:pPr>
              <w:ind w:left="252"/>
              <w:rPr>
                <w:sz w:val="16"/>
              </w:rPr>
            </w:pPr>
            <w:proofErr w:type="gramStart"/>
            <w:r>
              <w:rPr>
                <w:sz w:val="16"/>
              </w:rPr>
              <w:t>(заполняется для научных учреждений, указывается номер и дата выдачи лицензии, наименование органа</w:t>
            </w:r>
            <w:proofErr w:type="gramEnd"/>
          </w:p>
          <w:p w:rsidR="006E0788" w:rsidRDefault="00920FDA" w:rsidP="009A5106">
            <w:pPr>
              <w:ind w:left="252"/>
              <w:rPr>
                <w:sz w:val="18"/>
              </w:rPr>
            </w:pPr>
            <w:r>
              <w:rPr>
                <w:sz w:val="16"/>
                <w:szCs w:val="16"/>
                <w:u w:val="single"/>
              </w:rPr>
              <w:t xml:space="preserve">               </w:t>
            </w:r>
            <w:r w:rsidRPr="00F52990">
              <w:rPr>
                <w:sz w:val="22"/>
                <w:szCs w:val="22"/>
                <w:u w:val="single"/>
              </w:rPr>
              <w:t>Департамент образования и науки Приморского края</w:t>
            </w:r>
            <w:r>
              <w:rPr>
                <w:sz w:val="18"/>
              </w:rPr>
              <w:t xml:space="preserve"> </w:t>
            </w:r>
            <w:r w:rsidR="006E0788">
              <w:rPr>
                <w:sz w:val="18"/>
              </w:rPr>
              <w:t>________</w:t>
            </w:r>
            <w:r>
              <w:rPr>
                <w:sz w:val="18"/>
              </w:rPr>
              <w:t>____________</w:t>
            </w:r>
            <w:r w:rsidR="00F52990">
              <w:rPr>
                <w:sz w:val="18"/>
              </w:rPr>
              <w:t>_</w:t>
            </w:r>
          </w:p>
          <w:p w:rsidR="006E0788" w:rsidRDefault="00920FDA" w:rsidP="009A5106">
            <w:pPr>
              <w:pStyle w:val="a3"/>
              <w:ind w:left="252"/>
              <w:jc w:val="left"/>
            </w:pPr>
            <w:r>
              <w:t xml:space="preserve">                      </w:t>
            </w:r>
            <w:r w:rsidR="006E0788">
              <w:t>управления образование</w:t>
            </w:r>
            <w:r w:rsidR="00F57A14">
              <w:t>м</w:t>
            </w:r>
            <w:r w:rsidR="006E0788">
              <w:t>, выдавшего лицензию)</w:t>
            </w:r>
          </w:p>
          <w:p w:rsidR="006E0788" w:rsidRDefault="006E0788" w:rsidP="009A5106">
            <w:pPr>
              <w:pStyle w:val="a3"/>
              <w:ind w:left="252"/>
              <w:jc w:val="left"/>
              <w:rPr>
                <w:sz w:val="18"/>
              </w:rPr>
            </w:pPr>
          </w:p>
          <w:p w:rsidR="006E0788" w:rsidRPr="00B2252F" w:rsidRDefault="006E0788" w:rsidP="009A5106">
            <w:pPr>
              <w:ind w:left="252"/>
              <w:rPr>
                <w:sz w:val="20"/>
                <w:szCs w:val="20"/>
              </w:rPr>
            </w:pPr>
            <w:r>
              <w:rPr>
                <w:sz w:val="18"/>
              </w:rPr>
              <w:t xml:space="preserve">                      </w:t>
            </w:r>
            <w:r w:rsidR="00353264">
              <w:rPr>
                <w:sz w:val="18"/>
              </w:rPr>
              <w:t xml:space="preserve">    </w:t>
            </w:r>
            <w:r>
              <w:rPr>
                <w:sz w:val="18"/>
              </w:rPr>
              <w:t xml:space="preserve">  </w:t>
            </w:r>
            <w:r w:rsidRPr="00353264">
              <w:rPr>
                <w:sz w:val="22"/>
                <w:szCs w:val="22"/>
              </w:rPr>
              <w:t xml:space="preserve">Срок окончания образовательного учреждения </w:t>
            </w:r>
            <w:r w:rsidR="000B5540">
              <w:rPr>
                <w:sz w:val="22"/>
                <w:szCs w:val="22"/>
              </w:rPr>
              <w:t>30.06.201</w:t>
            </w:r>
            <w:r w:rsidR="0045422C">
              <w:rPr>
                <w:sz w:val="22"/>
                <w:szCs w:val="22"/>
              </w:rPr>
              <w:t>7</w:t>
            </w:r>
            <w:r w:rsidRPr="00353264">
              <w:rPr>
                <w:sz w:val="22"/>
                <w:szCs w:val="22"/>
              </w:rPr>
              <w:t xml:space="preserve"> г</w:t>
            </w:r>
            <w:r w:rsidRPr="00B2252F">
              <w:rPr>
                <w:sz w:val="20"/>
                <w:szCs w:val="20"/>
              </w:rPr>
              <w:t>.</w:t>
            </w:r>
          </w:p>
          <w:p w:rsidR="000B5540" w:rsidRPr="000B5540" w:rsidRDefault="006E0788" w:rsidP="000B5540">
            <w:pPr>
              <w:ind w:left="252"/>
              <w:rPr>
                <w:sz w:val="20"/>
                <w:szCs w:val="20"/>
              </w:rPr>
            </w:pPr>
            <w:r w:rsidRPr="00B2252F">
              <w:rPr>
                <w:sz w:val="20"/>
                <w:szCs w:val="20"/>
              </w:rPr>
              <w:t xml:space="preserve">                          </w:t>
            </w:r>
            <w:r w:rsidRPr="00353264">
              <w:rPr>
                <w:sz w:val="22"/>
                <w:szCs w:val="22"/>
              </w:rPr>
              <w:t>Справка выдана для предъявления в военный комиссариат</w:t>
            </w:r>
          </w:p>
          <w:p w:rsidR="000B5540" w:rsidRDefault="000B5540" w:rsidP="000B5540">
            <w:pPr>
              <w:ind w:left="252" w:firstLine="1152"/>
              <w:rPr>
                <w:sz w:val="18"/>
                <w:u w:val="single"/>
              </w:rPr>
            </w:pPr>
            <w:r>
              <w:rPr>
                <w:sz w:val="18"/>
                <w:u w:val="single"/>
              </w:rPr>
              <w:t xml:space="preserve"> </w:t>
            </w:r>
          </w:p>
          <w:p w:rsidR="000B5540" w:rsidRPr="000B5540" w:rsidRDefault="00462E64" w:rsidP="000B5540">
            <w:pPr>
              <w:ind w:left="252" w:firstLine="1152"/>
              <w:rPr>
                <w:sz w:val="22"/>
                <w:szCs w:val="22"/>
              </w:rPr>
            </w:pPr>
            <w:r>
              <w:rPr>
                <w:u w:val="single"/>
              </w:rPr>
              <w:t xml:space="preserve">                 Советского</w:t>
            </w:r>
            <w:r w:rsidR="000B5540">
              <w:rPr>
                <w:u w:val="single"/>
              </w:rPr>
              <w:t xml:space="preserve"> </w:t>
            </w:r>
            <w:r w:rsidR="006E0788" w:rsidRPr="00F52990">
              <w:rPr>
                <w:u w:val="single"/>
              </w:rPr>
              <w:t>райо</w:t>
            </w:r>
            <w:r w:rsidR="000B5540">
              <w:rPr>
                <w:u w:val="single"/>
              </w:rPr>
              <w:t>на</w:t>
            </w:r>
          </w:p>
          <w:p w:rsidR="006E0788" w:rsidRPr="000B5540" w:rsidRDefault="000B5540" w:rsidP="00F52990">
            <w:pPr>
              <w:ind w:left="25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u w:val="single"/>
              </w:rPr>
              <w:t>(</w:t>
            </w:r>
            <w:r w:rsidRPr="000B5540">
              <w:rPr>
                <w:sz w:val="16"/>
                <w:szCs w:val="16"/>
                <w:u w:val="single"/>
              </w:rPr>
              <w:t>наимен</w:t>
            </w:r>
            <w:r w:rsidR="00F52990" w:rsidRPr="000B5540">
              <w:rPr>
                <w:sz w:val="16"/>
                <w:szCs w:val="16"/>
              </w:rPr>
              <w:t>ование района)</w:t>
            </w:r>
          </w:p>
          <w:p w:rsidR="006E0788" w:rsidRPr="00353264" w:rsidRDefault="006E0788" w:rsidP="009A5106">
            <w:pPr>
              <w:ind w:left="252"/>
              <w:rPr>
                <w:sz w:val="22"/>
                <w:szCs w:val="22"/>
              </w:rPr>
            </w:pPr>
            <w:r>
              <w:rPr>
                <w:sz w:val="18"/>
              </w:rPr>
              <w:t xml:space="preserve">МП       </w:t>
            </w:r>
            <w:r w:rsidRPr="00353264">
              <w:rPr>
                <w:sz w:val="22"/>
                <w:szCs w:val="22"/>
              </w:rPr>
              <w:t xml:space="preserve">Руководитель (заместитель руководителя) образовательного </w:t>
            </w:r>
          </w:p>
          <w:p w:rsidR="006E0788" w:rsidRPr="00353264" w:rsidRDefault="006E0788" w:rsidP="009A5106">
            <w:pPr>
              <w:ind w:left="252"/>
              <w:rPr>
                <w:sz w:val="22"/>
                <w:szCs w:val="22"/>
              </w:rPr>
            </w:pPr>
          </w:p>
          <w:p w:rsidR="006E0788" w:rsidRDefault="006E0788" w:rsidP="009A5106">
            <w:pPr>
              <w:ind w:left="252"/>
              <w:rPr>
                <w:sz w:val="18"/>
              </w:rPr>
            </w:pPr>
            <w:r w:rsidRPr="00353264">
              <w:rPr>
                <w:sz w:val="22"/>
                <w:szCs w:val="22"/>
              </w:rPr>
              <w:t xml:space="preserve">          учреждения __________________________</w:t>
            </w:r>
            <w:r w:rsidR="00353264">
              <w:rPr>
                <w:sz w:val="22"/>
                <w:szCs w:val="22"/>
              </w:rPr>
              <w:t>______________________</w:t>
            </w:r>
            <w:r w:rsidRPr="00353264">
              <w:rPr>
                <w:sz w:val="22"/>
                <w:szCs w:val="22"/>
              </w:rPr>
              <w:t>_____</w:t>
            </w:r>
            <w:r w:rsidRPr="00353264">
              <w:rPr>
                <w:sz w:val="22"/>
                <w:szCs w:val="22"/>
                <w:u w:val="single"/>
              </w:rPr>
              <w:t>С.П.Бурнашев</w:t>
            </w:r>
            <w:r>
              <w:rPr>
                <w:sz w:val="18"/>
              </w:rPr>
              <w:t>____</w:t>
            </w:r>
          </w:p>
          <w:p w:rsidR="006E0788" w:rsidRPr="00920FDA" w:rsidRDefault="006E0788" w:rsidP="00920FDA">
            <w:pPr>
              <w:ind w:left="252"/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</w:t>
            </w:r>
            <w:r w:rsidRPr="007F635F">
              <w:rPr>
                <w:sz w:val="16"/>
                <w:szCs w:val="16"/>
              </w:rPr>
              <w:t>(подпись</w:t>
            </w:r>
            <w:r>
              <w:rPr>
                <w:sz w:val="16"/>
              </w:rPr>
              <w:t>, инициалы имен, фамилия)</w:t>
            </w:r>
          </w:p>
        </w:tc>
      </w:tr>
    </w:tbl>
    <w:p w:rsidR="00697097" w:rsidRPr="00920FDA" w:rsidRDefault="00697097" w:rsidP="00920FDA">
      <w:pPr>
        <w:rPr>
          <w:sz w:val="2"/>
          <w:szCs w:val="2"/>
        </w:rPr>
      </w:pPr>
    </w:p>
    <w:sectPr w:rsidR="00697097" w:rsidRPr="00920FDA" w:rsidSect="006E0788">
      <w:pgSz w:w="8392" w:h="11907" w:code="1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5EKqtsr1oAes1o5dzw5xr3P0k8w=" w:salt="dalH3FjwXkp11fSmTB6sUA=="/>
  <w:defaultTabStop w:val="708"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21"/>
    <w:rsid w:val="0000047F"/>
    <w:rsid w:val="00003CC4"/>
    <w:rsid w:val="000041FD"/>
    <w:rsid w:val="00020D40"/>
    <w:rsid w:val="00024B3B"/>
    <w:rsid w:val="000257CA"/>
    <w:rsid w:val="000311C1"/>
    <w:rsid w:val="00043000"/>
    <w:rsid w:val="00046F06"/>
    <w:rsid w:val="00053E9B"/>
    <w:rsid w:val="00054415"/>
    <w:rsid w:val="000634BF"/>
    <w:rsid w:val="00065454"/>
    <w:rsid w:val="00073BDB"/>
    <w:rsid w:val="00074B33"/>
    <w:rsid w:val="000B0E6D"/>
    <w:rsid w:val="000B5540"/>
    <w:rsid w:val="000E6595"/>
    <w:rsid w:val="000F10E0"/>
    <w:rsid w:val="000F2FE1"/>
    <w:rsid w:val="000F737D"/>
    <w:rsid w:val="00102A86"/>
    <w:rsid w:val="001150AA"/>
    <w:rsid w:val="00116E38"/>
    <w:rsid w:val="00153109"/>
    <w:rsid w:val="001551B0"/>
    <w:rsid w:val="00162413"/>
    <w:rsid w:val="00170788"/>
    <w:rsid w:val="00173D2A"/>
    <w:rsid w:val="00185DDF"/>
    <w:rsid w:val="00187980"/>
    <w:rsid w:val="001A4E1D"/>
    <w:rsid w:val="001A7AF1"/>
    <w:rsid w:val="001B16E4"/>
    <w:rsid w:val="001B29E5"/>
    <w:rsid w:val="001E1ACD"/>
    <w:rsid w:val="001F5AB3"/>
    <w:rsid w:val="001F6CA5"/>
    <w:rsid w:val="00220F4B"/>
    <w:rsid w:val="00231375"/>
    <w:rsid w:val="00235132"/>
    <w:rsid w:val="002359AA"/>
    <w:rsid w:val="00243301"/>
    <w:rsid w:val="00254484"/>
    <w:rsid w:val="00286F6F"/>
    <w:rsid w:val="002936A5"/>
    <w:rsid w:val="002A189E"/>
    <w:rsid w:val="002A1B7F"/>
    <w:rsid w:val="002A7DA1"/>
    <w:rsid w:val="002B0F7C"/>
    <w:rsid w:val="002B44A6"/>
    <w:rsid w:val="002D173C"/>
    <w:rsid w:val="002E54DF"/>
    <w:rsid w:val="002F31D5"/>
    <w:rsid w:val="002F4A8B"/>
    <w:rsid w:val="002F5A20"/>
    <w:rsid w:val="003065EB"/>
    <w:rsid w:val="003115AA"/>
    <w:rsid w:val="00312D32"/>
    <w:rsid w:val="003337EA"/>
    <w:rsid w:val="00335C80"/>
    <w:rsid w:val="0033754B"/>
    <w:rsid w:val="00345946"/>
    <w:rsid w:val="00353264"/>
    <w:rsid w:val="00360910"/>
    <w:rsid w:val="003722E4"/>
    <w:rsid w:val="003A47AD"/>
    <w:rsid w:val="003A52BA"/>
    <w:rsid w:val="003D0A14"/>
    <w:rsid w:val="003E20B0"/>
    <w:rsid w:val="003E626A"/>
    <w:rsid w:val="003F2002"/>
    <w:rsid w:val="003F38B7"/>
    <w:rsid w:val="003F4B88"/>
    <w:rsid w:val="00400442"/>
    <w:rsid w:val="004128E1"/>
    <w:rsid w:val="00423CF8"/>
    <w:rsid w:val="004241C1"/>
    <w:rsid w:val="004444CE"/>
    <w:rsid w:val="0045422C"/>
    <w:rsid w:val="00454518"/>
    <w:rsid w:val="00462E64"/>
    <w:rsid w:val="004643F2"/>
    <w:rsid w:val="00466EF7"/>
    <w:rsid w:val="00467F0A"/>
    <w:rsid w:val="00485125"/>
    <w:rsid w:val="00491612"/>
    <w:rsid w:val="004A34C9"/>
    <w:rsid w:val="004B4F4A"/>
    <w:rsid w:val="004D3054"/>
    <w:rsid w:val="00500799"/>
    <w:rsid w:val="00507086"/>
    <w:rsid w:val="00507803"/>
    <w:rsid w:val="00510154"/>
    <w:rsid w:val="005108B1"/>
    <w:rsid w:val="005138CD"/>
    <w:rsid w:val="00523CF6"/>
    <w:rsid w:val="00536F8F"/>
    <w:rsid w:val="00552D23"/>
    <w:rsid w:val="00580514"/>
    <w:rsid w:val="00587188"/>
    <w:rsid w:val="005876B1"/>
    <w:rsid w:val="0059479B"/>
    <w:rsid w:val="00596074"/>
    <w:rsid w:val="005961AB"/>
    <w:rsid w:val="005A3B8A"/>
    <w:rsid w:val="005C5684"/>
    <w:rsid w:val="005D2ABB"/>
    <w:rsid w:val="005E7B61"/>
    <w:rsid w:val="006100B0"/>
    <w:rsid w:val="00633183"/>
    <w:rsid w:val="006347BB"/>
    <w:rsid w:val="00636479"/>
    <w:rsid w:val="00650430"/>
    <w:rsid w:val="00657E34"/>
    <w:rsid w:val="00660280"/>
    <w:rsid w:val="00662DAD"/>
    <w:rsid w:val="006668BF"/>
    <w:rsid w:val="00666957"/>
    <w:rsid w:val="006701AA"/>
    <w:rsid w:val="006730CD"/>
    <w:rsid w:val="00684D85"/>
    <w:rsid w:val="006927AD"/>
    <w:rsid w:val="00693305"/>
    <w:rsid w:val="00697097"/>
    <w:rsid w:val="006A3C73"/>
    <w:rsid w:val="006A4645"/>
    <w:rsid w:val="006A5408"/>
    <w:rsid w:val="006B3DF0"/>
    <w:rsid w:val="006B68DB"/>
    <w:rsid w:val="006B744F"/>
    <w:rsid w:val="006D0C7E"/>
    <w:rsid w:val="006D2A12"/>
    <w:rsid w:val="006E05BB"/>
    <w:rsid w:val="006E0788"/>
    <w:rsid w:val="006F0FEB"/>
    <w:rsid w:val="006F2AAC"/>
    <w:rsid w:val="006F7480"/>
    <w:rsid w:val="00706F61"/>
    <w:rsid w:val="00716CAB"/>
    <w:rsid w:val="0073428D"/>
    <w:rsid w:val="0073457D"/>
    <w:rsid w:val="007444A9"/>
    <w:rsid w:val="007468E5"/>
    <w:rsid w:val="007628BE"/>
    <w:rsid w:val="00764B21"/>
    <w:rsid w:val="0077344B"/>
    <w:rsid w:val="00787499"/>
    <w:rsid w:val="00792295"/>
    <w:rsid w:val="007A2D6C"/>
    <w:rsid w:val="007A4111"/>
    <w:rsid w:val="007A748B"/>
    <w:rsid w:val="007C63AF"/>
    <w:rsid w:val="007D0054"/>
    <w:rsid w:val="007D051B"/>
    <w:rsid w:val="007E012E"/>
    <w:rsid w:val="007F635F"/>
    <w:rsid w:val="008017A8"/>
    <w:rsid w:val="008043B1"/>
    <w:rsid w:val="008058BA"/>
    <w:rsid w:val="008118AD"/>
    <w:rsid w:val="00815781"/>
    <w:rsid w:val="0082429E"/>
    <w:rsid w:val="00824328"/>
    <w:rsid w:val="00832AF8"/>
    <w:rsid w:val="00834E9C"/>
    <w:rsid w:val="00836483"/>
    <w:rsid w:val="00850599"/>
    <w:rsid w:val="00863A74"/>
    <w:rsid w:val="00864D00"/>
    <w:rsid w:val="008733BF"/>
    <w:rsid w:val="00875884"/>
    <w:rsid w:val="00877CF7"/>
    <w:rsid w:val="00881A56"/>
    <w:rsid w:val="008820DF"/>
    <w:rsid w:val="008A3832"/>
    <w:rsid w:val="008A523F"/>
    <w:rsid w:val="008B70B0"/>
    <w:rsid w:val="008C160F"/>
    <w:rsid w:val="008C4C54"/>
    <w:rsid w:val="008C4D4C"/>
    <w:rsid w:val="008E1749"/>
    <w:rsid w:val="008E199F"/>
    <w:rsid w:val="008E639D"/>
    <w:rsid w:val="00906CEC"/>
    <w:rsid w:val="00914837"/>
    <w:rsid w:val="00917E21"/>
    <w:rsid w:val="00920FDA"/>
    <w:rsid w:val="00934F6A"/>
    <w:rsid w:val="009444CE"/>
    <w:rsid w:val="009563CA"/>
    <w:rsid w:val="00963206"/>
    <w:rsid w:val="00965555"/>
    <w:rsid w:val="00973268"/>
    <w:rsid w:val="0097682B"/>
    <w:rsid w:val="00982BCE"/>
    <w:rsid w:val="00994ADC"/>
    <w:rsid w:val="009A26A9"/>
    <w:rsid w:val="009A2D73"/>
    <w:rsid w:val="009A48CA"/>
    <w:rsid w:val="009A5106"/>
    <w:rsid w:val="009C3E02"/>
    <w:rsid w:val="009C7BED"/>
    <w:rsid w:val="009D3812"/>
    <w:rsid w:val="009D79E7"/>
    <w:rsid w:val="009E355E"/>
    <w:rsid w:val="00A03393"/>
    <w:rsid w:val="00A127AD"/>
    <w:rsid w:val="00A12DB5"/>
    <w:rsid w:val="00A2626D"/>
    <w:rsid w:val="00A3240D"/>
    <w:rsid w:val="00A40AB9"/>
    <w:rsid w:val="00A41690"/>
    <w:rsid w:val="00A449CA"/>
    <w:rsid w:val="00A567D2"/>
    <w:rsid w:val="00A67C5E"/>
    <w:rsid w:val="00A70C82"/>
    <w:rsid w:val="00A754C7"/>
    <w:rsid w:val="00A8125D"/>
    <w:rsid w:val="00A85851"/>
    <w:rsid w:val="00A865C5"/>
    <w:rsid w:val="00A87FFE"/>
    <w:rsid w:val="00A92405"/>
    <w:rsid w:val="00AA70C2"/>
    <w:rsid w:val="00AB34DA"/>
    <w:rsid w:val="00AB3D0B"/>
    <w:rsid w:val="00AB60A3"/>
    <w:rsid w:val="00AB7824"/>
    <w:rsid w:val="00AE2AFD"/>
    <w:rsid w:val="00B10DB0"/>
    <w:rsid w:val="00B11F6C"/>
    <w:rsid w:val="00B2252F"/>
    <w:rsid w:val="00B27C86"/>
    <w:rsid w:val="00B33117"/>
    <w:rsid w:val="00B439F2"/>
    <w:rsid w:val="00B7510F"/>
    <w:rsid w:val="00B827A7"/>
    <w:rsid w:val="00B85D5F"/>
    <w:rsid w:val="00BA2586"/>
    <w:rsid w:val="00BA2E9A"/>
    <w:rsid w:val="00BA45D1"/>
    <w:rsid w:val="00BC3194"/>
    <w:rsid w:val="00BC4AC7"/>
    <w:rsid w:val="00BE67A9"/>
    <w:rsid w:val="00BF24C2"/>
    <w:rsid w:val="00BF64E6"/>
    <w:rsid w:val="00C00E06"/>
    <w:rsid w:val="00C13262"/>
    <w:rsid w:val="00C210EF"/>
    <w:rsid w:val="00C25FF3"/>
    <w:rsid w:val="00C3261F"/>
    <w:rsid w:val="00C3797C"/>
    <w:rsid w:val="00C426ED"/>
    <w:rsid w:val="00C44473"/>
    <w:rsid w:val="00C5584E"/>
    <w:rsid w:val="00C65C1E"/>
    <w:rsid w:val="00C6649D"/>
    <w:rsid w:val="00C70231"/>
    <w:rsid w:val="00C87D34"/>
    <w:rsid w:val="00CB05E6"/>
    <w:rsid w:val="00CB4756"/>
    <w:rsid w:val="00CB7222"/>
    <w:rsid w:val="00CC63B9"/>
    <w:rsid w:val="00CC6CDD"/>
    <w:rsid w:val="00CD1082"/>
    <w:rsid w:val="00CD4862"/>
    <w:rsid w:val="00CD549A"/>
    <w:rsid w:val="00CE2CA8"/>
    <w:rsid w:val="00CF3BE8"/>
    <w:rsid w:val="00CF6049"/>
    <w:rsid w:val="00D06800"/>
    <w:rsid w:val="00D1532B"/>
    <w:rsid w:val="00D169F0"/>
    <w:rsid w:val="00D25C10"/>
    <w:rsid w:val="00D64365"/>
    <w:rsid w:val="00D6471F"/>
    <w:rsid w:val="00D64CF9"/>
    <w:rsid w:val="00D76903"/>
    <w:rsid w:val="00DA07E7"/>
    <w:rsid w:val="00DA1B24"/>
    <w:rsid w:val="00DA5CF1"/>
    <w:rsid w:val="00DA72B9"/>
    <w:rsid w:val="00DC37EB"/>
    <w:rsid w:val="00DC43D0"/>
    <w:rsid w:val="00DD2F1C"/>
    <w:rsid w:val="00DD63BA"/>
    <w:rsid w:val="00DE7BAE"/>
    <w:rsid w:val="00E13DC7"/>
    <w:rsid w:val="00E13EB7"/>
    <w:rsid w:val="00E147B9"/>
    <w:rsid w:val="00E15AE6"/>
    <w:rsid w:val="00E16BBF"/>
    <w:rsid w:val="00E26011"/>
    <w:rsid w:val="00E45F95"/>
    <w:rsid w:val="00E47977"/>
    <w:rsid w:val="00E538DC"/>
    <w:rsid w:val="00E61059"/>
    <w:rsid w:val="00E71C52"/>
    <w:rsid w:val="00E72CF7"/>
    <w:rsid w:val="00EA3DB7"/>
    <w:rsid w:val="00EA6ABA"/>
    <w:rsid w:val="00EB5E9E"/>
    <w:rsid w:val="00EB61D9"/>
    <w:rsid w:val="00ED28F7"/>
    <w:rsid w:val="00ED45D5"/>
    <w:rsid w:val="00ED48B8"/>
    <w:rsid w:val="00ED5B55"/>
    <w:rsid w:val="00EE28E0"/>
    <w:rsid w:val="00EE3178"/>
    <w:rsid w:val="00EE353D"/>
    <w:rsid w:val="00EE69FB"/>
    <w:rsid w:val="00EE7B8D"/>
    <w:rsid w:val="00F06F79"/>
    <w:rsid w:val="00F07124"/>
    <w:rsid w:val="00F20F5F"/>
    <w:rsid w:val="00F31CB3"/>
    <w:rsid w:val="00F40596"/>
    <w:rsid w:val="00F47F90"/>
    <w:rsid w:val="00F52990"/>
    <w:rsid w:val="00F57A14"/>
    <w:rsid w:val="00F641F3"/>
    <w:rsid w:val="00F66B90"/>
    <w:rsid w:val="00F74A0F"/>
    <w:rsid w:val="00F83BB7"/>
    <w:rsid w:val="00F91247"/>
    <w:rsid w:val="00FC0DE0"/>
    <w:rsid w:val="00FC6B1A"/>
    <w:rsid w:val="00FF0BB6"/>
    <w:rsid w:val="00FF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sz w:val="16"/>
    </w:rPr>
  </w:style>
  <w:style w:type="character" w:styleId="a4">
    <w:name w:val="Hyperlink"/>
    <w:rPr>
      <w:color w:val="0000FF"/>
      <w:u w:val="single"/>
    </w:rPr>
  </w:style>
  <w:style w:type="paragraph" w:styleId="2">
    <w:name w:val="Body Text 2"/>
    <w:basedOn w:val="a"/>
    <w:pPr>
      <w:tabs>
        <w:tab w:val="left" w:pos="4331"/>
      </w:tabs>
      <w:spacing w:line="360" w:lineRule="auto"/>
      <w:ind w:right="5942"/>
      <w:jc w:val="center"/>
    </w:pPr>
    <w:rPr>
      <w:sz w:val="20"/>
    </w:rPr>
  </w:style>
  <w:style w:type="paragraph" w:styleId="a5">
    <w:name w:val="Balloon Text"/>
    <w:basedOn w:val="a"/>
    <w:semiHidden/>
    <w:rsid w:val="008C16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sz w:val="16"/>
    </w:rPr>
  </w:style>
  <w:style w:type="character" w:styleId="a4">
    <w:name w:val="Hyperlink"/>
    <w:rPr>
      <w:color w:val="0000FF"/>
      <w:u w:val="single"/>
    </w:rPr>
  </w:style>
  <w:style w:type="paragraph" w:styleId="2">
    <w:name w:val="Body Text 2"/>
    <w:basedOn w:val="a"/>
    <w:pPr>
      <w:tabs>
        <w:tab w:val="left" w:pos="4331"/>
      </w:tabs>
      <w:spacing w:line="360" w:lineRule="auto"/>
      <w:ind w:right="5942"/>
      <w:jc w:val="center"/>
    </w:pPr>
    <w:rPr>
      <w:sz w:val="20"/>
    </w:rPr>
  </w:style>
  <w:style w:type="paragraph" w:styleId="a5">
    <w:name w:val="Balloon Text"/>
    <w:basedOn w:val="a"/>
    <w:semiHidden/>
    <w:rsid w:val="008C16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5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.X-TEAM\&#1056;&#1072;&#1073;&#1086;&#1095;&#1080;&#1081;%20&#1089;&#1090;&#1086;&#1083;\&#1074;&#1086;&#1077;&#1085;&#1082;&#1086;&#1084;&#1072;&#1090;%2011-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4CED3-EECD-4FAF-A9C5-862F9BF63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военкомат 11-1.dot</Template>
  <TotalTime>1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Штамп образовательного                                                      Форма № 26</vt:lpstr>
    </vt:vector>
  </TitlesOfParts>
  <Company>Home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Штамп образовательного                                                      Форма № 26</dc:title>
  <dc:subject/>
  <dc:creator>Admin</dc:creator>
  <cp:keywords/>
  <cp:lastModifiedBy>Mikhail Movchan</cp:lastModifiedBy>
  <cp:revision>5</cp:revision>
  <cp:lastPrinted>2013-12-05T20:58:00Z</cp:lastPrinted>
  <dcterms:created xsi:type="dcterms:W3CDTF">2014-05-23T01:03:00Z</dcterms:created>
  <dcterms:modified xsi:type="dcterms:W3CDTF">2014-06-02T13:39:00Z</dcterms:modified>
  <cp:contentStatus/>
</cp:coreProperties>
</file>